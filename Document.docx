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7A8" w:rsidRPr="00263349" w:rsidRDefault="003B47A8" w:rsidP="00CA247B">
      <w:pPr>
        <w:ind w:right="1280"/>
        <w:rPr>
          <w:rFonts w:ascii="HY견고딕" w:eastAsia="HY견고딕"/>
          <w:sz w:val="32"/>
          <w:lang w:eastAsia="ko-KR"/>
        </w:rPr>
      </w:pPr>
    </w:p>
    <w:p w:rsidR="00CA247B" w:rsidRPr="00263349" w:rsidRDefault="00CA247B" w:rsidP="00CA247B">
      <w:pPr>
        <w:ind w:right="1280"/>
        <w:rPr>
          <w:rFonts w:ascii="HY견고딕" w:eastAsia="HY견고딕"/>
          <w:sz w:val="32"/>
          <w:lang w:eastAsia="ko-KR"/>
        </w:rPr>
      </w:pPr>
    </w:p>
    <w:p w:rsidR="00CA247B" w:rsidRPr="00263349" w:rsidRDefault="00CA247B" w:rsidP="00CA247B">
      <w:pPr>
        <w:ind w:right="1280"/>
        <w:rPr>
          <w:rFonts w:ascii="HY견고딕" w:eastAsia="HY견고딕"/>
          <w:sz w:val="32"/>
          <w:lang w:eastAsia="ko-KR"/>
        </w:rPr>
      </w:pPr>
    </w:p>
    <w:p w:rsidR="00CA247B" w:rsidRPr="00263349" w:rsidRDefault="00CA247B" w:rsidP="00CA247B">
      <w:pPr>
        <w:ind w:right="1280"/>
        <w:rPr>
          <w:rFonts w:ascii="HY견고딕" w:eastAsia="HY견고딕"/>
          <w:sz w:val="32"/>
          <w:lang w:eastAsia="ko-KR"/>
        </w:rPr>
      </w:pPr>
    </w:p>
    <w:p w:rsidR="00CA247B" w:rsidRPr="00263349" w:rsidRDefault="00CA247B" w:rsidP="00CA247B">
      <w:pPr>
        <w:ind w:right="1280"/>
        <w:rPr>
          <w:rFonts w:ascii="HY견고딕" w:eastAsia="HY견고딕"/>
          <w:sz w:val="32"/>
          <w:lang w:eastAsia="ko-KR"/>
        </w:rPr>
      </w:pPr>
    </w:p>
    <w:p w:rsidR="003B47A8" w:rsidRPr="00263349" w:rsidRDefault="00720BC0">
      <w:pPr>
        <w:jc w:val="right"/>
        <w:rPr>
          <w:rFonts w:ascii="HY견고딕" w:eastAsia="HY견고딕"/>
          <w:sz w:val="48"/>
          <w:szCs w:val="48"/>
          <w:lang w:eastAsia="ko-KR"/>
        </w:rPr>
      </w:pPr>
      <w:r w:rsidRPr="00263349">
        <w:rPr>
          <w:rFonts w:ascii="HY견고딕" w:eastAsia="HY견고딕" w:hint="eastAsia"/>
          <w:sz w:val="32"/>
          <w:lang w:eastAsia="ko-KR"/>
        </w:rPr>
        <w:t xml:space="preserve"> </w:t>
      </w:r>
      <w:r w:rsidRPr="00263349">
        <w:rPr>
          <w:rFonts w:ascii="HY견고딕" w:eastAsia="HY견고딕" w:hint="eastAsia"/>
          <w:sz w:val="48"/>
          <w:szCs w:val="48"/>
          <w:lang w:eastAsia="ko-KR"/>
        </w:rPr>
        <w:t>과목 명</w:t>
      </w:r>
      <w:r w:rsidR="003B47A8" w:rsidRPr="00263349">
        <w:rPr>
          <w:rFonts w:ascii="HY견고딕" w:eastAsia="HY견고딕" w:hint="eastAsia"/>
          <w:sz w:val="48"/>
          <w:szCs w:val="48"/>
          <w:lang w:eastAsia="ko-KR"/>
        </w:rPr>
        <w:t xml:space="preserve">: </w:t>
      </w:r>
      <w:r w:rsidR="00BB1898" w:rsidRPr="00263349">
        <w:rPr>
          <w:rFonts w:ascii="HY견고딕" w:eastAsia="HY견고딕" w:hint="eastAsia"/>
          <w:sz w:val="48"/>
          <w:szCs w:val="48"/>
          <w:lang w:eastAsia="ko-KR"/>
        </w:rPr>
        <w:t>시스템프로그래밍</w:t>
      </w:r>
    </w:p>
    <w:p w:rsidR="00530B24" w:rsidRPr="00263349" w:rsidRDefault="00530B24">
      <w:pPr>
        <w:jc w:val="right"/>
        <w:rPr>
          <w:rFonts w:ascii="HY견고딕" w:eastAsia="HY견고딕"/>
          <w:sz w:val="24"/>
          <w:szCs w:val="24"/>
          <w:lang w:eastAsia="ko-KR"/>
        </w:rPr>
      </w:pPr>
      <w:r w:rsidRPr="00263349">
        <w:rPr>
          <w:rFonts w:ascii="HY견고딕" w:eastAsia="HY견고딕" w:hint="eastAsia"/>
          <w:sz w:val="24"/>
          <w:szCs w:val="24"/>
          <w:lang w:eastAsia="ko-KR"/>
        </w:rPr>
        <w:t xml:space="preserve">담당 교수 명: </w:t>
      </w:r>
      <w:r w:rsidR="00340730" w:rsidRPr="00263349">
        <w:rPr>
          <w:rFonts w:ascii="HY견고딕" w:eastAsia="HY견고딕" w:hint="eastAsia"/>
          <w:sz w:val="24"/>
          <w:szCs w:val="24"/>
          <w:lang w:eastAsia="ko-KR"/>
        </w:rPr>
        <w:t>박</w:t>
      </w:r>
      <w:r w:rsidR="00BB1898" w:rsidRPr="00263349">
        <w:rPr>
          <w:rFonts w:ascii="HY견고딕" w:eastAsia="HY견고딕" w:hint="eastAsia"/>
          <w:sz w:val="24"/>
          <w:szCs w:val="24"/>
          <w:lang w:eastAsia="ko-KR"/>
        </w:rPr>
        <w:t xml:space="preserve"> </w:t>
      </w:r>
      <w:r w:rsidR="00340730" w:rsidRPr="00263349">
        <w:rPr>
          <w:rFonts w:ascii="HY견고딕" w:eastAsia="HY견고딕" w:hint="eastAsia"/>
          <w:sz w:val="24"/>
          <w:szCs w:val="24"/>
          <w:lang w:eastAsia="ko-KR"/>
        </w:rPr>
        <w:t>운</w:t>
      </w:r>
      <w:r w:rsidR="00BB1898" w:rsidRPr="00263349">
        <w:rPr>
          <w:rFonts w:ascii="HY견고딕" w:eastAsia="HY견고딕" w:hint="eastAsia"/>
          <w:sz w:val="24"/>
          <w:szCs w:val="24"/>
          <w:lang w:eastAsia="ko-KR"/>
        </w:rPr>
        <w:t xml:space="preserve"> </w:t>
      </w:r>
      <w:r w:rsidR="00340730" w:rsidRPr="00263349">
        <w:rPr>
          <w:rFonts w:ascii="HY견고딕" w:eastAsia="HY견고딕" w:hint="eastAsia"/>
          <w:sz w:val="24"/>
          <w:szCs w:val="24"/>
          <w:lang w:eastAsia="ko-KR"/>
        </w:rPr>
        <w:t>상</w:t>
      </w:r>
    </w:p>
    <w:p w:rsidR="003B47A8" w:rsidRPr="00263349" w:rsidRDefault="00CE7811">
      <w:pPr>
        <w:pStyle w:val="a7"/>
        <w:spacing w:before="240"/>
        <w:jc w:val="right"/>
        <w:rPr>
          <w:rFonts w:ascii="HY견고딕" w:eastAsia="HY견고딕" w:hAnsi="돋움체"/>
          <w:sz w:val="48"/>
          <w:lang w:eastAsia="ko-KR"/>
        </w:rPr>
      </w:pPr>
      <w:r w:rsidRPr="00263349">
        <w:rPr>
          <w:rFonts w:ascii="HY견고딕" w:eastAsia="HY견고딕" w:hAnsi="돋움체" w:hint="eastAsia"/>
          <w:sz w:val="48"/>
          <w:lang w:eastAsia="ko-KR"/>
        </w:rPr>
        <w:t>&lt;&lt;</w:t>
      </w:r>
      <w:r w:rsidR="00720BC0" w:rsidRPr="00263349">
        <w:rPr>
          <w:rFonts w:ascii="HY견고딕" w:eastAsia="HY견고딕" w:hAnsi="돋움체" w:hint="eastAsia"/>
          <w:sz w:val="48"/>
          <w:lang w:eastAsia="ko-KR"/>
        </w:rPr>
        <w:t xml:space="preserve">Assignment </w:t>
      </w:r>
      <w:r w:rsidR="00DB00F4" w:rsidRPr="00263349">
        <w:rPr>
          <w:rFonts w:ascii="HY견고딕" w:eastAsia="HY견고딕" w:hAnsi="돋움체" w:hint="eastAsia"/>
          <w:sz w:val="48"/>
          <w:lang w:eastAsia="ko-KR"/>
        </w:rPr>
        <w:t>1</w:t>
      </w:r>
      <w:r w:rsidRPr="00263349">
        <w:rPr>
          <w:rFonts w:ascii="HY견고딕" w:eastAsia="HY견고딕" w:hAnsi="돋움체" w:hint="eastAsia"/>
          <w:sz w:val="48"/>
          <w:lang w:eastAsia="ko-KR"/>
        </w:rPr>
        <w:t>&gt;&gt;</w:t>
      </w:r>
    </w:p>
    <w:p w:rsidR="003B47A8" w:rsidRPr="00263349" w:rsidRDefault="003B47A8">
      <w:pPr>
        <w:pStyle w:val="a7"/>
        <w:spacing w:before="240"/>
        <w:jc w:val="right"/>
        <w:rPr>
          <w:rFonts w:ascii="HY견고딕" w:eastAsia="HY견고딕"/>
          <w:b/>
          <w:sz w:val="48"/>
          <w:lang w:eastAsia="ko-KR"/>
        </w:rPr>
      </w:pPr>
    </w:p>
    <w:p w:rsidR="003B47A8" w:rsidRPr="00263349" w:rsidRDefault="003B47A8">
      <w:pPr>
        <w:pStyle w:val="a7"/>
        <w:spacing w:before="240"/>
        <w:jc w:val="right"/>
        <w:rPr>
          <w:rFonts w:ascii="HY견고딕" w:eastAsia="HY견고딕"/>
          <w:b/>
          <w:sz w:val="48"/>
          <w:lang w:eastAsia="ko-KR"/>
        </w:rPr>
      </w:pPr>
    </w:p>
    <w:p w:rsidR="00530B24" w:rsidRPr="00263349" w:rsidRDefault="00530B24">
      <w:pPr>
        <w:pStyle w:val="a7"/>
        <w:spacing w:before="240"/>
        <w:jc w:val="right"/>
        <w:rPr>
          <w:rFonts w:ascii="HY견고딕" w:eastAsia="HY견고딕"/>
          <w:b/>
          <w:sz w:val="48"/>
          <w:lang w:eastAsia="ko-KR"/>
        </w:rPr>
      </w:pPr>
    </w:p>
    <w:p w:rsidR="00530B24" w:rsidRPr="00263349" w:rsidRDefault="00530B24">
      <w:pPr>
        <w:pStyle w:val="a7"/>
        <w:spacing w:before="240"/>
        <w:jc w:val="right"/>
        <w:rPr>
          <w:rFonts w:ascii="HY견고딕" w:eastAsia="HY견고딕"/>
          <w:b/>
          <w:sz w:val="48"/>
          <w:lang w:eastAsia="ko-KR"/>
        </w:rPr>
      </w:pPr>
    </w:p>
    <w:p w:rsidR="00CA247B" w:rsidRPr="00263349" w:rsidRDefault="00CA247B">
      <w:pPr>
        <w:pStyle w:val="a7"/>
        <w:spacing w:before="240"/>
        <w:jc w:val="right"/>
        <w:rPr>
          <w:rFonts w:ascii="HY견고딕" w:eastAsia="HY견고딕"/>
          <w:b/>
          <w:sz w:val="48"/>
          <w:lang w:eastAsia="ko-KR"/>
        </w:rPr>
      </w:pPr>
    </w:p>
    <w:p w:rsidR="003B47A8" w:rsidRPr="00263349" w:rsidRDefault="003B47A8">
      <w:pPr>
        <w:pStyle w:val="a7"/>
        <w:spacing w:before="240"/>
        <w:jc w:val="right"/>
        <w:rPr>
          <w:rFonts w:ascii="HY견고딕" w:eastAsia="HY견고딕"/>
          <w:b/>
          <w:sz w:val="48"/>
          <w:lang w:eastAsia="ko-KR"/>
        </w:rPr>
      </w:pPr>
      <w:r w:rsidRPr="00263349">
        <w:rPr>
          <w:rFonts w:ascii="HY견고딕" w:eastAsia="HY견고딕" w:hint="eastAsia"/>
          <w:b/>
          <w:sz w:val="48"/>
          <w:lang w:eastAsia="ko-KR"/>
        </w:rPr>
        <w:t>서강대학교 컴퓨터학과</w:t>
      </w:r>
    </w:p>
    <w:p w:rsidR="003B47A8" w:rsidRPr="00263349" w:rsidRDefault="00CE7811">
      <w:pPr>
        <w:pStyle w:val="a7"/>
        <w:spacing w:before="240"/>
        <w:jc w:val="right"/>
        <w:rPr>
          <w:rFonts w:ascii="HY견고딕" w:eastAsia="HY견고딕"/>
          <w:b/>
          <w:sz w:val="48"/>
          <w:lang w:eastAsia="ko-KR"/>
        </w:rPr>
      </w:pPr>
      <w:r w:rsidRPr="00263349">
        <w:rPr>
          <w:rFonts w:ascii="HY견고딕" w:eastAsia="HY견고딕" w:hint="eastAsia"/>
          <w:b/>
          <w:sz w:val="48"/>
          <w:lang w:eastAsia="ko-KR"/>
        </w:rPr>
        <w:t>[학번]</w:t>
      </w:r>
      <w:r w:rsidR="00CA247B" w:rsidRPr="00263349">
        <w:rPr>
          <w:rFonts w:ascii="HY견고딕" w:eastAsia="HY견고딕" w:hint="eastAsia"/>
          <w:b/>
          <w:sz w:val="48"/>
          <w:lang w:eastAsia="ko-KR"/>
        </w:rPr>
        <w:t xml:space="preserve"> 20151571</w:t>
      </w:r>
    </w:p>
    <w:p w:rsidR="003B47A8" w:rsidRPr="00263349" w:rsidRDefault="00CE7811">
      <w:pPr>
        <w:pStyle w:val="a7"/>
        <w:spacing w:before="240"/>
        <w:jc w:val="right"/>
        <w:rPr>
          <w:rFonts w:ascii="HY견고딕" w:eastAsia="HY견고딕"/>
          <w:b/>
          <w:sz w:val="48"/>
          <w:lang w:eastAsia="ko-KR"/>
        </w:rPr>
      </w:pPr>
      <w:r w:rsidRPr="00263349">
        <w:rPr>
          <w:rFonts w:ascii="HY견고딕" w:eastAsia="HY견고딕" w:hint="eastAsia"/>
          <w:b/>
          <w:sz w:val="48"/>
          <w:lang w:eastAsia="ko-KR"/>
        </w:rPr>
        <w:t>[이름]</w:t>
      </w:r>
      <w:r w:rsidR="00CA247B" w:rsidRPr="00263349">
        <w:rPr>
          <w:rFonts w:ascii="HY견고딕" w:eastAsia="HY견고딕" w:hint="eastAsia"/>
          <w:b/>
          <w:sz w:val="48"/>
          <w:lang w:eastAsia="ko-KR"/>
        </w:rPr>
        <w:t xml:space="preserve">    </w:t>
      </w:r>
      <w:r w:rsidR="00263349">
        <w:rPr>
          <w:rFonts w:ascii="HY견고딕" w:eastAsia="HY견고딕"/>
          <w:b/>
          <w:sz w:val="48"/>
          <w:lang w:eastAsia="ko-KR"/>
        </w:rPr>
        <w:t xml:space="preserve">  </w:t>
      </w:r>
      <w:r w:rsidR="00CA247B" w:rsidRPr="00263349">
        <w:rPr>
          <w:rFonts w:ascii="HY견고딕" w:eastAsia="HY견고딕" w:hint="eastAsia"/>
          <w:b/>
          <w:sz w:val="48"/>
          <w:lang w:eastAsia="ko-KR"/>
        </w:rPr>
        <w:t xml:space="preserve"> </w:t>
      </w:r>
      <w:proofErr w:type="spellStart"/>
      <w:r w:rsidR="00CA247B" w:rsidRPr="00263349">
        <w:rPr>
          <w:rFonts w:ascii="HY견고딕" w:eastAsia="HY견고딕" w:hint="eastAsia"/>
          <w:b/>
          <w:sz w:val="48"/>
          <w:lang w:eastAsia="ko-KR"/>
        </w:rPr>
        <w:t>유용혁</w:t>
      </w:r>
      <w:proofErr w:type="spellEnd"/>
    </w:p>
    <w:p w:rsidR="003B47A8" w:rsidRPr="00263349" w:rsidRDefault="003B47A8">
      <w:pPr>
        <w:pStyle w:val="a8"/>
        <w:jc w:val="right"/>
        <w:rPr>
          <w:rFonts w:ascii="HY견고딕" w:eastAsia="HY견고딕"/>
          <w:lang w:eastAsia="ko-KR"/>
        </w:rPr>
        <w:sectPr w:rsidR="003B47A8" w:rsidRPr="00263349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B47A8">
      <w:pPr>
        <w:pStyle w:val="a4"/>
        <w:rPr>
          <w:rFonts w:ascii="HY견고딕" w:eastAsia="HY견고딕"/>
          <w:lang w:eastAsia="ko-KR"/>
        </w:rPr>
      </w:pPr>
      <w:r w:rsidRPr="00263349">
        <w:rPr>
          <w:rFonts w:ascii="HY견고딕" w:eastAsia="HY견고딕" w:hint="eastAsia"/>
          <w:lang w:eastAsia="ko-KR"/>
        </w:rPr>
        <w:lastRenderedPageBreak/>
        <w:t>목 차</w:t>
      </w:r>
    </w:p>
    <w:p w:rsidR="00263349" w:rsidRDefault="00263349" w:rsidP="00263349">
      <w:pPr>
        <w:rPr>
          <w:lang w:eastAsia="ko-KR"/>
        </w:rPr>
      </w:pPr>
    </w:p>
    <w:p w:rsidR="00263349" w:rsidRPr="00DA10F9" w:rsidRDefault="00263349" w:rsidP="00263349">
      <w:pPr>
        <w:numPr>
          <w:ilvl w:val="0"/>
          <w:numId w:val="21"/>
        </w:numPr>
        <w:rPr>
          <w:rFonts w:ascii="맑은 고딕" w:eastAsia="맑은 고딕" w:hAnsi="맑은 고딕"/>
          <w:b/>
          <w:sz w:val="30"/>
          <w:szCs w:val="30"/>
          <w:lang w:eastAsia="ko-KR"/>
        </w:rPr>
      </w:pPr>
      <w:r w:rsidRPr="00DA10F9">
        <w:rPr>
          <w:rFonts w:ascii="맑은 고딕" w:eastAsia="맑은 고딕" w:hAnsi="맑은 고딕" w:hint="eastAsia"/>
          <w:b/>
          <w:sz w:val="30"/>
          <w:szCs w:val="30"/>
          <w:lang w:eastAsia="ko-KR"/>
        </w:rPr>
        <w:t>프로그램 개요</w:t>
      </w:r>
      <w:r w:rsidRPr="00DA10F9">
        <w:rPr>
          <w:rFonts w:ascii="맑은 고딕" w:eastAsia="맑은 고딕" w:hAnsi="맑은 고딕"/>
          <w:b/>
          <w:sz w:val="30"/>
          <w:szCs w:val="30"/>
          <w:lang w:eastAsia="ko-KR"/>
        </w:rPr>
        <w:br/>
      </w:r>
    </w:p>
    <w:p w:rsidR="00263349" w:rsidRPr="00DA10F9" w:rsidRDefault="00263349" w:rsidP="00263349">
      <w:pPr>
        <w:numPr>
          <w:ilvl w:val="0"/>
          <w:numId w:val="21"/>
        </w:numPr>
        <w:rPr>
          <w:rFonts w:ascii="맑은 고딕" w:eastAsia="맑은 고딕" w:hAnsi="맑은 고딕"/>
          <w:b/>
          <w:sz w:val="28"/>
          <w:szCs w:val="28"/>
          <w:lang w:eastAsia="ko-KR"/>
        </w:rPr>
      </w:pPr>
      <w:r w:rsidRPr="00DA10F9">
        <w:rPr>
          <w:rFonts w:ascii="맑은 고딕" w:eastAsia="맑은 고딕" w:hAnsi="맑은 고딕" w:hint="eastAsia"/>
          <w:b/>
          <w:sz w:val="30"/>
          <w:szCs w:val="30"/>
          <w:lang w:eastAsia="ko-KR"/>
        </w:rPr>
        <w:t>프로그램 설명</w:t>
      </w:r>
      <w:r w:rsidRPr="00DA10F9">
        <w:rPr>
          <w:rFonts w:ascii="맑은 고딕" w:eastAsia="맑은 고딕" w:hAnsi="맑은 고딕"/>
          <w:b/>
          <w:sz w:val="28"/>
          <w:szCs w:val="28"/>
          <w:lang w:eastAsia="ko-KR"/>
        </w:rPr>
        <w:br/>
      </w:r>
      <w:r w:rsidRPr="00DA10F9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2.1</w:t>
      </w:r>
      <w:r w:rsidR="00E056A0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Pr="00DA10F9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프로그램 흐름도</w:t>
      </w:r>
      <w:r w:rsidRPr="00DA10F9">
        <w:rPr>
          <w:rFonts w:ascii="맑은 고딕" w:eastAsia="맑은 고딕" w:hAnsi="맑은 고딕"/>
          <w:b/>
          <w:sz w:val="28"/>
          <w:szCs w:val="28"/>
          <w:lang w:eastAsia="ko-KR"/>
        </w:rPr>
        <w:br/>
      </w:r>
    </w:p>
    <w:p w:rsidR="00E056A0" w:rsidRPr="00DA10F9" w:rsidRDefault="00263349" w:rsidP="00E056A0">
      <w:pPr>
        <w:numPr>
          <w:ilvl w:val="0"/>
          <w:numId w:val="21"/>
        </w:numPr>
        <w:rPr>
          <w:rFonts w:ascii="맑은 고딕" w:eastAsia="맑은 고딕" w:hAnsi="맑은 고딕"/>
          <w:b/>
          <w:sz w:val="28"/>
          <w:szCs w:val="28"/>
          <w:lang w:eastAsia="ko-KR"/>
        </w:rPr>
      </w:pPr>
      <w:r w:rsidRPr="00DA10F9">
        <w:rPr>
          <w:rFonts w:ascii="맑은 고딕" w:eastAsia="맑은 고딕" w:hAnsi="맑은 고딕" w:hint="eastAsia"/>
          <w:b/>
          <w:sz w:val="30"/>
          <w:szCs w:val="30"/>
          <w:lang w:eastAsia="ko-KR"/>
        </w:rPr>
        <w:t>모듈 정의</w:t>
      </w:r>
      <w:r w:rsidR="00E056A0" w:rsidRPr="00DA10F9">
        <w:rPr>
          <w:rFonts w:ascii="맑은 고딕" w:eastAsia="맑은 고딕" w:hAnsi="맑은 고딕"/>
          <w:b/>
          <w:sz w:val="28"/>
          <w:szCs w:val="28"/>
          <w:lang w:eastAsia="ko-KR"/>
        </w:rPr>
        <w:br/>
      </w:r>
      <w:r w:rsidR="00E056A0" w:rsidRPr="00DA10F9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3.1</w:t>
      </w:r>
      <w:r w:rsidR="00E056A0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ab/>
        <w:t xml:space="preserve">  </w:t>
      </w:r>
      <w:r w:rsidR="00E056A0" w:rsidRPr="00DA10F9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E056A0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>: main()</w:t>
      </w:r>
      <w:r w:rsidR="00E056A0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  3.1.1</w:t>
      </w:r>
      <w:r w:rsidR="00E056A0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 w:rsidRPr="00DA10F9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E056A0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DA10F9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</w:t>
      </w:r>
      <w:r w:rsidR="00E056A0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 w:rsidRPr="00DA10F9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3.1.2</w:t>
      </w:r>
      <w:r w:rsidR="00E056A0" w:rsidRPr="00DA10F9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  <w:t>사용 변수</w:t>
      </w:r>
      <w:r w:rsidR="00E056A0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3.2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: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min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()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3.2.1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3.2.2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  <w:t>사용 변수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3.3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: </w:t>
      </w:r>
      <w:proofErr w:type="spellStart"/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str_replace</w:t>
      </w:r>
      <w:proofErr w:type="spellEnd"/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()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    3.3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3.3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  <w:t>사용 변수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3.4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: </w:t>
      </w:r>
      <w:proofErr w:type="spellStart"/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get_values</w:t>
      </w:r>
      <w:proofErr w:type="spellEnd"/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()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    3.4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3.4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  <w:t>사용 변수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5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  <w:t xml:space="preserve"> 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: </w:t>
      </w:r>
      <w:proofErr w:type="spellStart"/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command_find</w:t>
      </w:r>
      <w:proofErr w:type="spellEnd"/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()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3.5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3.5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  <w:t>사용 변수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6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  <w:t xml:space="preserve"> 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: </w:t>
      </w:r>
      <w:proofErr w:type="spellStart"/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get_command</w:t>
      </w:r>
      <w:proofErr w:type="spellEnd"/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()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3.6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3.6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  <w:t>사용 변수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7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  <w:t xml:space="preserve"> 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: </w:t>
      </w:r>
      <w:proofErr w:type="spellStart"/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add_history</w:t>
      </w:r>
      <w:proofErr w:type="spellEnd"/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()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lastRenderedPageBreak/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3.7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3.7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  <w:t>사용 변수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3.8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: </w:t>
      </w:r>
      <w:proofErr w:type="spellStart"/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init</w:t>
      </w:r>
      <w:proofErr w:type="spellEnd"/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()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3.8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3.8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  <w:t>사용 변수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3.9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:  </w:t>
      </w:r>
      <w:proofErr w:type="spellStart"/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Hash_find</w:t>
      </w:r>
      <w:proofErr w:type="spellEnd"/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()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3.9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3.9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  <w:t>사용 변수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10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: </w:t>
      </w:r>
      <w:proofErr w:type="spellStart"/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Hash_insert</w:t>
      </w:r>
      <w:proofErr w:type="spellEnd"/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()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3.1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0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3.1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0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  <w:t>사용 변수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3.1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: </w:t>
      </w:r>
      <w:proofErr w:type="spellStart"/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Link_insert</w:t>
      </w:r>
      <w:proofErr w:type="spellEnd"/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()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3.1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3.1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1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  <w:t>사용 변수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3.1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2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: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</w:t>
      </w:r>
      <w:proofErr w:type="spellStart"/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print_help</w:t>
      </w:r>
      <w:proofErr w:type="spellEnd"/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()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3.1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2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3.1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2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  <w:t>사용 변수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3.1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3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: </w:t>
      </w:r>
      <w:proofErr w:type="spellStart"/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print_dir</w:t>
      </w:r>
      <w:proofErr w:type="spellEnd"/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()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3.1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3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3.1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3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  <w:t>사용 변수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3.1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4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: </w:t>
      </w:r>
      <w:proofErr w:type="spellStart"/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print_history</w:t>
      </w:r>
      <w:proofErr w:type="spellEnd"/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()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3.1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4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3.1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4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  <w:t>사용 변수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3.1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5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: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</w:t>
      </w:r>
      <w:proofErr w:type="spellStart"/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print_opcodelist</w:t>
      </w:r>
      <w:proofErr w:type="spellEnd"/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()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3.1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5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3.1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5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  <w:t>사용 변수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3.1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6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: </w:t>
      </w:r>
      <w:proofErr w:type="spellStart"/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print_memory</w:t>
      </w:r>
      <w:proofErr w:type="spellEnd"/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()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lastRenderedPageBreak/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3.1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6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3.1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6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  <w:t>사용 변수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3.1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7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: </w:t>
      </w:r>
      <w:proofErr w:type="spellStart"/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command_dump</w:t>
      </w:r>
      <w:proofErr w:type="spellEnd"/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()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3.1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7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3.1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7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  <w:t>사용 변수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3.1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8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: </w:t>
      </w:r>
      <w:proofErr w:type="spellStart"/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command_edit</w:t>
      </w:r>
      <w:proofErr w:type="spellEnd"/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()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3.1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8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3.1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8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  <w:t>사용 변수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3.1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9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: </w:t>
      </w:r>
      <w:proofErr w:type="spellStart"/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command_fill</w:t>
      </w:r>
      <w:proofErr w:type="spellEnd"/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()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3.1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9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3.1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9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  <w:t>사용 변수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3.20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: </w:t>
      </w:r>
      <w:proofErr w:type="spellStart"/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command_reset</w:t>
      </w:r>
      <w:proofErr w:type="spellEnd"/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()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3.20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3.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2</w:t>
      </w:r>
      <w:r w:rsid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0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  <w:t>사용 변수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2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: </w:t>
      </w:r>
      <w:proofErr w:type="spellStart"/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command_opcode</w:t>
      </w:r>
      <w:proofErr w:type="spellEnd"/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()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3.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2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1.1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3.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2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1.2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  <w:t>사용 변수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2</w:t>
      </w:r>
      <w:r w:rsid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2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: </w:t>
      </w:r>
      <w:proofErr w:type="spellStart"/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command_opcode</w:t>
      </w:r>
      <w:proofErr w:type="spellEnd"/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()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3.22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3.22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  <w:t>사용 변수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2</w:t>
      </w:r>
      <w:r w:rsid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: </w:t>
      </w:r>
      <w:proofErr w:type="spellStart"/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command_check</w:t>
      </w:r>
      <w:proofErr w:type="spellEnd"/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()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3.23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3.23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  <w:t>사용 변수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24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: </w:t>
      </w:r>
      <w:proofErr w:type="spellStart"/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command_quit</w:t>
      </w:r>
      <w:proofErr w:type="spellEnd"/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()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3.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24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3.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24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  <w:t>사용 변수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25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: </w:t>
      </w:r>
      <w:proofErr w:type="spellStart"/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main_process</w:t>
      </w:r>
      <w:proofErr w:type="spellEnd"/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()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lastRenderedPageBreak/>
        <w:t xml:space="preserve">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3.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25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3.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25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  <w:t>사용 변수</w:t>
      </w:r>
      <w:r w:rsidR="00E056A0" w:rsidRPr="00DA10F9">
        <w:rPr>
          <w:rFonts w:ascii="맑은 고딕" w:eastAsia="맑은 고딕" w:hAnsi="맑은 고딕"/>
          <w:b/>
          <w:sz w:val="28"/>
          <w:szCs w:val="28"/>
          <w:lang w:eastAsia="ko-KR"/>
        </w:rPr>
        <w:br/>
      </w:r>
    </w:p>
    <w:p w:rsidR="00973CF3" w:rsidRPr="006B0094" w:rsidRDefault="00263349" w:rsidP="006B0094">
      <w:pPr>
        <w:numPr>
          <w:ilvl w:val="0"/>
          <w:numId w:val="21"/>
        </w:numPr>
        <w:rPr>
          <w:rFonts w:ascii="맑은 고딕" w:eastAsia="맑은 고딕" w:hAnsi="맑은 고딕"/>
          <w:b/>
          <w:sz w:val="28"/>
          <w:szCs w:val="28"/>
          <w:lang w:eastAsia="ko-KR"/>
        </w:rPr>
      </w:pPr>
      <w:r w:rsidRPr="00DA10F9">
        <w:rPr>
          <w:rFonts w:ascii="맑은 고딕" w:eastAsia="맑은 고딕" w:hAnsi="맑은 고딕" w:hint="eastAsia"/>
          <w:b/>
          <w:sz w:val="30"/>
          <w:szCs w:val="30"/>
          <w:lang w:eastAsia="ko-KR"/>
        </w:rPr>
        <w:t>구조체 정의</w:t>
      </w:r>
      <w:r w:rsidR="00973CF3" w:rsidRPr="00DA10F9">
        <w:rPr>
          <w:rFonts w:ascii="맑은 고딕" w:eastAsia="맑은 고딕" w:hAnsi="맑은 고딕"/>
          <w:b/>
          <w:sz w:val="28"/>
          <w:szCs w:val="28"/>
          <w:lang w:eastAsia="ko-KR"/>
        </w:rPr>
        <w:br/>
      </w:r>
      <w:proofErr w:type="gramStart"/>
      <w:r w:rsidR="006B0094"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    4.1</w:t>
      </w:r>
      <w:proofErr w:type="gramEnd"/>
      <w:r w:rsidR="00777331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6B0094"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6B0094" w:rsidRPr="00777331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구조체 이름</w:t>
      </w:r>
      <w:r w:rsidR="006B0094"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77733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:</w:t>
      </w:r>
      <w:r w:rsidR="00777331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proofErr w:type="spellStart"/>
      <w:r w:rsidR="006B0094" w:rsidRPr="00777331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Linked_list</w:t>
      </w:r>
      <w:proofErr w:type="spellEnd"/>
      <w:r w:rsidR="006B0094"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  4.2</w:t>
      </w:r>
      <w:r w:rsidR="00777331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6B0094"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6B0094" w:rsidRPr="00777331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구조체 이름</w:t>
      </w:r>
      <w:r w:rsidR="006B0094"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77733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</w:t>
      </w:r>
      <w:r w:rsidR="006B0094"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t>:</w:t>
      </w:r>
      <w:r w:rsidR="00777331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6B0094"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t>Hash</w:t>
      </w:r>
      <w:r w:rsidR="006B0094"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  4.3</w:t>
      </w:r>
      <w:r w:rsidR="00777331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6B0094"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6B0094" w:rsidRPr="00777331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구조체 이름</w:t>
      </w:r>
      <w:r w:rsidR="006B0094"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77733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</w:t>
      </w:r>
      <w:r w:rsidR="006B0094"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t>:</w:t>
      </w:r>
      <w:r w:rsidR="00777331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proofErr w:type="spellStart"/>
      <w:r w:rsidR="006B0094"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t>Hash_node</w:t>
      </w:r>
      <w:proofErr w:type="spellEnd"/>
      <w:r w:rsidR="006B0094"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  4.4</w:t>
      </w:r>
      <w:r w:rsidR="00777331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6B0094"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6B0094" w:rsidRPr="00777331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구조체</w:t>
      </w:r>
      <w:r w:rsidR="00777331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</w:t>
      </w:r>
      <w:r w:rsidR="006B0094" w:rsidRPr="00777331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이름</w:t>
      </w:r>
      <w:r w:rsidR="00777331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</w:t>
      </w:r>
      <w:r w:rsidR="00777331">
        <w:rPr>
          <w:rFonts w:ascii="맑은 고딕" w:eastAsia="맑은 고딕" w:hAnsi="맑은 고딕"/>
          <w:b/>
          <w:sz w:val="26"/>
          <w:szCs w:val="26"/>
          <w:lang w:eastAsia="ko-KR"/>
        </w:rPr>
        <w:t>:</w:t>
      </w:r>
      <w:r w:rsidR="00777331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proofErr w:type="spellStart"/>
      <w:r w:rsidR="006B0094"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t>Shell_Memory</w:t>
      </w:r>
      <w:proofErr w:type="spellEnd"/>
      <w:r w:rsidR="006B0094">
        <w:rPr>
          <w:rFonts w:ascii="맑은 고딕" w:eastAsia="맑은 고딕" w:hAnsi="맑은 고딕"/>
          <w:b/>
          <w:sz w:val="28"/>
          <w:szCs w:val="28"/>
          <w:lang w:eastAsia="ko-KR"/>
        </w:rPr>
        <w:br/>
      </w:r>
    </w:p>
    <w:p w:rsidR="006B0094" w:rsidRPr="00DA10F9" w:rsidRDefault="00263349" w:rsidP="006B0094">
      <w:pPr>
        <w:numPr>
          <w:ilvl w:val="0"/>
          <w:numId w:val="21"/>
        </w:numPr>
        <w:rPr>
          <w:rFonts w:ascii="맑은 고딕" w:eastAsia="맑은 고딕" w:hAnsi="맑은 고딕"/>
          <w:b/>
          <w:sz w:val="28"/>
          <w:szCs w:val="28"/>
          <w:lang w:eastAsia="ko-KR"/>
        </w:rPr>
      </w:pPr>
      <w:r w:rsidRPr="00777331">
        <w:rPr>
          <w:rFonts w:ascii="맑은 고딕" w:eastAsia="맑은 고딕" w:hAnsi="맑은 고딕" w:hint="eastAsia"/>
          <w:b/>
          <w:sz w:val="30"/>
          <w:szCs w:val="30"/>
          <w:lang w:eastAsia="ko-KR"/>
        </w:rPr>
        <w:t xml:space="preserve">전역 변수 </w:t>
      </w:r>
      <w:r w:rsidRPr="00DA10F9">
        <w:rPr>
          <w:rFonts w:ascii="맑은 고딕" w:eastAsia="맑은 고딕" w:hAnsi="맑은 고딕" w:hint="eastAsia"/>
          <w:b/>
          <w:sz w:val="30"/>
          <w:szCs w:val="30"/>
          <w:lang w:eastAsia="ko-KR"/>
        </w:rPr>
        <w:t>정의</w:t>
      </w:r>
      <w:r w:rsidR="006B0094" w:rsidRPr="00DA10F9">
        <w:rPr>
          <w:rFonts w:ascii="맑은 고딕" w:eastAsia="맑은 고딕" w:hAnsi="맑은 고딕"/>
          <w:b/>
          <w:sz w:val="28"/>
          <w:szCs w:val="28"/>
          <w:lang w:eastAsia="ko-KR"/>
        </w:rPr>
        <w:br/>
      </w:r>
      <w:proofErr w:type="gramStart"/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    5.1</w:t>
      </w:r>
      <w:proofErr w:type="gramEnd"/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777331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6B0094" w:rsidRPr="00DA10F9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변수 명</w:t>
      </w:r>
      <w:r w:rsidR="00777331" w:rsidRPr="00DA10F9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</w:t>
      </w:r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>:</w:t>
      </w:r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proofErr w:type="spellStart"/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>help_list</w:t>
      </w:r>
      <w:proofErr w:type="spellEnd"/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>[]</w:t>
      </w:r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  5.2</w:t>
      </w:r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777331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6B0094" w:rsidRPr="00DA10F9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변수 명</w:t>
      </w:r>
      <w:r w:rsidR="00777331" w:rsidRPr="00DA10F9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</w:t>
      </w:r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>:</w:t>
      </w:r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ab/>
        <w:t>Help[]</w:t>
      </w:r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  5.3</w:t>
      </w:r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777331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6B0094" w:rsidRPr="00DA10F9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변수 명</w:t>
      </w:r>
      <w:r w:rsidR="00777331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</w:t>
      </w:r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>:</w:t>
      </w:r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ab/>
        <w:t>values[]</w:t>
      </w:r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  5.4</w:t>
      </w:r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777331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6B0094" w:rsidRPr="00DA10F9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변수 명</w:t>
      </w:r>
      <w:r w:rsidR="00777331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</w:t>
      </w:r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>:</w:t>
      </w:r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proofErr w:type="spellStart"/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>str_copy</w:t>
      </w:r>
      <w:proofErr w:type="spellEnd"/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>[]</w:t>
      </w:r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  5.5</w:t>
      </w:r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777331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6B0094" w:rsidRPr="00DA10F9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변수 명</w:t>
      </w:r>
      <w:r w:rsidR="00777331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</w:t>
      </w:r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>:</w:t>
      </w:r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proofErr w:type="spellStart"/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>hash_table</w:t>
      </w:r>
      <w:proofErr w:type="spellEnd"/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  5.6</w:t>
      </w:r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777331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6B0094" w:rsidRPr="00DA10F9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변수 명</w:t>
      </w:r>
      <w:r w:rsidR="00777331" w:rsidRPr="00DA10F9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</w:t>
      </w:r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>:</w:t>
      </w:r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proofErr w:type="spellStart"/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>Hhead</w:t>
      </w:r>
      <w:proofErr w:type="spellEnd"/>
      <w:r w:rsidR="006B0094"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  5.7</w:t>
      </w:r>
      <w:r w:rsidR="006B0094"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777331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6B0094" w:rsidRPr="00777331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변수 명</w:t>
      </w:r>
      <w:r w:rsidR="00777331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</w:t>
      </w:r>
      <w:r w:rsidR="006B0094"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t>:</w:t>
      </w:r>
      <w:r w:rsidR="006B0094"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proofErr w:type="spellStart"/>
      <w:r w:rsidR="006B0094"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t>Sh_memory</w:t>
      </w:r>
      <w:proofErr w:type="spellEnd"/>
      <w:r w:rsidR="006B0094"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  5.8</w:t>
      </w:r>
      <w:r w:rsidR="006B0094"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777331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6B0094" w:rsidRPr="00777331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변수 명</w:t>
      </w:r>
      <w:r w:rsidR="00777331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</w:t>
      </w:r>
      <w:r w:rsidR="006B0094"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t>:</w:t>
      </w:r>
      <w:r w:rsidR="006B0094"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proofErr w:type="spellStart"/>
      <w:r w:rsidR="006B0094"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t>Lhead</w:t>
      </w:r>
      <w:proofErr w:type="spellEnd"/>
      <w:r w:rsidR="006B0094"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</w:p>
    <w:p w:rsidR="00263349" w:rsidRPr="00DA10F9" w:rsidRDefault="00263349" w:rsidP="00263349">
      <w:pPr>
        <w:numPr>
          <w:ilvl w:val="0"/>
          <w:numId w:val="21"/>
        </w:numPr>
        <w:rPr>
          <w:rFonts w:ascii="맑은 고딕" w:eastAsia="맑은 고딕" w:hAnsi="맑은 고딕"/>
          <w:b/>
          <w:sz w:val="30"/>
          <w:szCs w:val="30"/>
          <w:lang w:eastAsia="ko-KR"/>
        </w:rPr>
      </w:pPr>
      <w:r w:rsidRPr="00DA10F9">
        <w:rPr>
          <w:rFonts w:ascii="맑은 고딕" w:eastAsia="맑은 고딕" w:hAnsi="맑은 고딕" w:hint="eastAsia"/>
          <w:b/>
          <w:sz w:val="30"/>
          <w:szCs w:val="30"/>
          <w:lang w:eastAsia="ko-KR"/>
        </w:rPr>
        <w:t>코드</w:t>
      </w:r>
    </w:p>
    <w:p w:rsidR="00263349" w:rsidRPr="00263349" w:rsidRDefault="00263349" w:rsidP="00263349">
      <w:pPr>
        <w:rPr>
          <w:lang w:eastAsia="ko-KR"/>
        </w:rPr>
      </w:pPr>
      <w:r>
        <w:rPr>
          <w:lang w:eastAsia="ko-KR"/>
        </w:rPr>
        <w:br w:type="page"/>
      </w:r>
    </w:p>
    <w:p w:rsidR="003B47A8" w:rsidRPr="00DA10F9" w:rsidRDefault="00CE7811" w:rsidP="003B47A8">
      <w:pPr>
        <w:pStyle w:val="1"/>
        <w:rPr>
          <w:rFonts w:ascii="맑은 고딕" w:eastAsia="맑은 고딕" w:hAnsi="맑은 고딕"/>
          <w:sz w:val="32"/>
          <w:szCs w:val="28"/>
          <w:lang w:eastAsia="ko-KR"/>
        </w:rPr>
      </w:pPr>
      <w:bookmarkStart w:id="0" w:name="_Toc130041400"/>
      <w:r w:rsidRPr="00DA10F9">
        <w:rPr>
          <w:rFonts w:ascii="맑은 고딕" w:eastAsia="맑은 고딕" w:hAnsi="맑은 고딕" w:hint="eastAsia"/>
          <w:sz w:val="32"/>
          <w:szCs w:val="28"/>
          <w:lang w:eastAsia="ko-KR"/>
        </w:rPr>
        <w:lastRenderedPageBreak/>
        <w:t>프로그램 개요</w:t>
      </w:r>
      <w:bookmarkEnd w:id="0"/>
    </w:p>
    <w:p w:rsidR="004E0A8D" w:rsidRPr="00DA10F9" w:rsidRDefault="004E0A8D" w:rsidP="004E0A8D">
      <w:pPr>
        <w:spacing w:line="240" w:lineRule="auto"/>
        <w:rPr>
          <w:rFonts w:ascii="맑은 고딕" w:eastAsia="맑은 고딕" w:hAnsi="맑은 고딕"/>
          <w:sz w:val="10"/>
          <w:lang w:eastAsia="ko-KR"/>
        </w:rPr>
      </w:pPr>
    </w:p>
    <w:p w:rsidR="00E21195" w:rsidRPr="00DA10F9" w:rsidRDefault="004E0A8D" w:rsidP="004E0A8D">
      <w:pPr>
        <w:pStyle w:val="af7"/>
        <w:wordWrap/>
        <w:spacing w:line="240" w:lineRule="auto"/>
        <w:ind w:firstLine="720"/>
        <w:jc w:val="left"/>
        <w:rPr>
          <w:rFonts w:ascii="맑은 고딕" w:eastAsia="맑은 고딕" w:hAnsi="맑은 고딕" w:cs="함초롬바탕"/>
          <w:sz w:val="26"/>
          <w:szCs w:val="26"/>
        </w:rPr>
      </w:pPr>
      <w:r w:rsidRPr="00DA10F9">
        <w:rPr>
          <w:rFonts w:ascii="맑은 고딕" w:eastAsia="맑은 고딕" w:hAnsi="맑은 고딕" w:cs="함초롬바탕" w:hint="eastAsia"/>
          <w:sz w:val="26"/>
          <w:szCs w:val="26"/>
        </w:rPr>
        <w:t>SIC/XE머신을 구현하기 위한 기초 단계로서 Assembler, Linker, Loader 등을 실행하게 될 Shell과 컴파일을 통해서 만들어진 object코드가 적재되고, 실행될 메모리공간과 mnemonic을 opcode값으로 변환하는 OPCODE 테이블과 관련 명령어들을 구현하는 것을 목표로 하는 프로그램이다.</w:t>
      </w:r>
    </w:p>
    <w:p w:rsidR="004E0A8D" w:rsidRPr="00DA10F9" w:rsidRDefault="004E0A8D" w:rsidP="004E0A8D">
      <w:pPr>
        <w:pStyle w:val="af7"/>
        <w:wordWrap/>
        <w:spacing w:line="240" w:lineRule="auto"/>
        <w:jc w:val="left"/>
        <w:rPr>
          <w:rFonts w:ascii="맑은 고딕" w:eastAsia="맑은 고딕" w:hAnsi="맑은 고딕" w:cs="함초롬바탕"/>
          <w:sz w:val="26"/>
          <w:szCs w:val="26"/>
        </w:rPr>
      </w:pPr>
    </w:p>
    <w:p w:rsidR="004E0A8D" w:rsidRDefault="004E0A8D" w:rsidP="004E0A8D">
      <w:pPr>
        <w:pStyle w:val="1"/>
        <w:rPr>
          <w:rFonts w:ascii="맑은 고딕" w:eastAsia="맑은 고딕" w:hAnsi="맑은 고딕"/>
          <w:sz w:val="32"/>
          <w:szCs w:val="28"/>
          <w:lang w:eastAsia="ko-KR"/>
        </w:rPr>
      </w:pPr>
      <w:r w:rsidRPr="004E0A8D">
        <w:rPr>
          <w:rFonts w:ascii="맑은 고딕" w:eastAsia="맑은 고딕" w:hAnsi="맑은 고딕" w:hint="eastAsia"/>
          <w:sz w:val="32"/>
          <w:szCs w:val="28"/>
          <w:lang w:eastAsia="ko-KR"/>
        </w:rPr>
        <w:t xml:space="preserve">프로그램 </w:t>
      </w:r>
      <w:r>
        <w:rPr>
          <w:rFonts w:ascii="맑은 고딕" w:eastAsia="맑은 고딕" w:hAnsi="맑은 고딕" w:hint="eastAsia"/>
          <w:sz w:val="32"/>
          <w:szCs w:val="28"/>
          <w:lang w:eastAsia="ko-KR"/>
        </w:rPr>
        <w:t>설명</w:t>
      </w:r>
    </w:p>
    <w:p w:rsidR="004E0A8D" w:rsidRPr="009422F1" w:rsidRDefault="004E0A8D" w:rsidP="001228A7">
      <w:pPr>
        <w:pStyle w:val="2"/>
        <w:rPr>
          <w:rFonts w:asciiTheme="majorHAnsi" w:eastAsiaTheme="majorHAnsi" w:hAnsiTheme="majorHAnsi"/>
          <w:sz w:val="26"/>
          <w:szCs w:val="26"/>
          <w:lang w:eastAsia="ko-KR"/>
        </w:rPr>
      </w:pPr>
      <w:r w:rsidRPr="00E96ED9">
        <w:rPr>
          <w:lang w:eastAsia="ko-KR"/>
        </w:rPr>
        <w:t xml:space="preserve"> </w:t>
      </w:r>
      <w:r w:rsidRPr="009422F1">
        <w:rPr>
          <w:rFonts w:asciiTheme="majorHAnsi" w:eastAsiaTheme="majorHAnsi" w:hAnsiTheme="majorHAnsi" w:hint="eastAsia"/>
          <w:sz w:val="26"/>
          <w:szCs w:val="26"/>
          <w:lang w:eastAsia="ko-KR"/>
        </w:rPr>
        <w:t>프로그램 흐름</w:t>
      </w:r>
      <w:bookmarkStart w:id="1" w:name="_GoBack"/>
      <w:bookmarkEnd w:id="1"/>
      <w:r w:rsidRPr="009422F1">
        <w:rPr>
          <w:rFonts w:asciiTheme="majorHAnsi" w:eastAsiaTheme="majorHAnsi" w:hAnsiTheme="majorHAnsi" w:hint="eastAsia"/>
          <w:sz w:val="26"/>
          <w:szCs w:val="26"/>
          <w:lang w:eastAsia="ko-KR"/>
        </w:rPr>
        <w:t>도</w:t>
      </w:r>
    </w:p>
    <w:p w:rsidR="004E0A8D" w:rsidRDefault="00A33574" w:rsidP="004E0A8D">
      <w:pPr>
        <w:pStyle w:val="1"/>
        <w:numPr>
          <w:ilvl w:val="0"/>
          <w:numId w:val="0"/>
        </w:numPr>
        <w:rPr>
          <w:noProof/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5943600" cy="4162425"/>
            <wp:effectExtent l="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8A7" w:rsidRPr="001228A7" w:rsidRDefault="001228A7" w:rsidP="001228A7">
      <w:pPr>
        <w:pStyle w:val="1"/>
        <w:spacing w:line="276" w:lineRule="auto"/>
        <w:rPr>
          <w:lang w:eastAsia="ko-KR"/>
        </w:rPr>
      </w:pPr>
      <w:r>
        <w:rPr>
          <w:lang w:eastAsia="ko-KR"/>
        </w:rPr>
        <w:br w:type="page"/>
      </w:r>
      <w:r w:rsidRPr="00DA10F9">
        <w:rPr>
          <w:rFonts w:ascii="맑은 고딕" w:eastAsia="맑은 고딕" w:hAnsi="맑은 고딕" w:hint="eastAsia"/>
          <w:sz w:val="32"/>
          <w:szCs w:val="28"/>
          <w:lang w:eastAsia="ko-KR"/>
        </w:rPr>
        <w:lastRenderedPageBreak/>
        <w:t>프로그램 설명</w:t>
      </w:r>
      <w:r w:rsidRPr="00DA10F9">
        <w:rPr>
          <w:rFonts w:ascii="맑은 고딕" w:eastAsia="맑은 고딕" w:hAnsi="맑은 고딕"/>
          <w:sz w:val="16"/>
          <w:szCs w:val="16"/>
          <w:lang w:eastAsia="ko-KR"/>
        </w:rPr>
        <w:br/>
      </w:r>
      <w:r w:rsidRPr="001228A7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3.1</w:t>
      </w:r>
      <w:r w:rsidRPr="001228A7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  <w:t xml:space="preserve">  </w:t>
      </w:r>
      <w:r w:rsidRPr="001228A7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모듈 이름 </w:t>
      </w:r>
      <w:r w:rsidRPr="001228A7">
        <w:rPr>
          <w:rFonts w:ascii="맑은 고딕" w:eastAsia="맑은 고딕" w:hAnsi="맑은 고딕"/>
          <w:b w:val="0"/>
          <w:sz w:val="26"/>
          <w:szCs w:val="26"/>
          <w:lang w:eastAsia="ko-KR"/>
        </w:rPr>
        <w:t>: main()</w:t>
      </w:r>
      <w:r w:rsidRPr="001228A7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  <w:t xml:space="preserve">       3.1.1</w:t>
      </w:r>
      <w:r w:rsidRPr="001228A7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</w:r>
      <w:r w:rsidRPr="001228A7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기능</w:t>
      </w:r>
      <w:r w:rsidR="000324D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 w:rsidRPr="001228A7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 w:rsidRPr="001228A7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     </w:t>
      </w:r>
      <w:r w:rsidRPr="001228A7"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</w:t>
      </w:r>
      <w:r w:rsidRPr="001228A7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3.1.2</w:t>
      </w:r>
      <w:r w:rsidRPr="001228A7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ab/>
        <w:t>사용 변수</w:t>
      </w:r>
      <w:r w:rsidR="000324D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 w:rsidRPr="001228A7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3.2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모듈 이름 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: 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min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()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  <w:t xml:space="preserve">     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3.2.1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기능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     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3.2.2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ab/>
        <w:t>사용 변수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3.3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 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모듈 이름 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: </w:t>
      </w:r>
      <w:proofErr w:type="spellStart"/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str_replace</w:t>
      </w:r>
      <w:proofErr w:type="spellEnd"/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()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     3.3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.1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기능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     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</w:t>
      </w:r>
      <w:r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3.3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.2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ab/>
        <w:t>사용 변수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3.4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 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모듈 이름 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: </w:t>
      </w:r>
      <w:proofErr w:type="spellStart"/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get_values</w:t>
      </w:r>
      <w:proofErr w:type="spellEnd"/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()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     3.4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.1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기능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     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</w:t>
      </w:r>
      <w:r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3.4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.2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ab/>
        <w:t>사용 변수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3.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5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  <w:t xml:space="preserve">   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모듈 이름 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: </w:t>
      </w:r>
      <w:proofErr w:type="spellStart"/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command_find</w:t>
      </w:r>
      <w:proofErr w:type="spellEnd"/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()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  <w:t xml:space="preserve">    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 3.5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.1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기능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     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</w:t>
      </w:r>
      <w:r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3.5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.2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ab/>
        <w:t>사용 변수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3.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6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  <w:t xml:space="preserve">   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모듈 이름 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: </w:t>
      </w:r>
      <w:proofErr w:type="spellStart"/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get_command</w:t>
      </w:r>
      <w:proofErr w:type="spellEnd"/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()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  <w:t xml:space="preserve">     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3.6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.1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기능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     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</w:t>
      </w:r>
      <w:r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3.6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.2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ab/>
        <w:t>사용 변수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3.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7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  <w:t xml:space="preserve">   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모듈 이름 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: </w:t>
      </w:r>
      <w:proofErr w:type="spellStart"/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add_history</w:t>
      </w:r>
      <w:proofErr w:type="spellEnd"/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()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  <w:t xml:space="preserve">     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3.7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.1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기능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lastRenderedPageBreak/>
        <w:t xml:space="preserve">     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</w:t>
      </w:r>
      <w:r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3.7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.2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ab/>
        <w:t>사용 변수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3.8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 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모듈 이름 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: </w:t>
      </w:r>
      <w:proofErr w:type="spellStart"/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init</w:t>
      </w:r>
      <w:proofErr w:type="spellEnd"/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()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  <w:t xml:space="preserve">    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 3.8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.1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기능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     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</w:t>
      </w:r>
      <w:r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3.8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.2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ab/>
        <w:t>사용 변수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3.9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 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모듈 이름 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:  </w:t>
      </w:r>
      <w:proofErr w:type="spellStart"/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Hash_find</w:t>
      </w:r>
      <w:proofErr w:type="spellEnd"/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()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  <w:t xml:space="preserve">     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3.9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.1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기능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     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</w:t>
      </w:r>
      <w:r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3.9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.2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ab/>
        <w:t>사용 변수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3.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10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 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모듈 이름 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: </w:t>
      </w:r>
      <w:proofErr w:type="spellStart"/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Hash_insert</w:t>
      </w:r>
      <w:proofErr w:type="spellEnd"/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()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  <w:t xml:space="preserve">     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3.1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0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.1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기능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     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3.1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0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.2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ab/>
        <w:t>사용 변수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3.1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1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 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모듈 이름 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: </w:t>
      </w:r>
      <w:proofErr w:type="spellStart"/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Link_insert</w:t>
      </w:r>
      <w:proofErr w:type="spellEnd"/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()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  <w:t xml:space="preserve">     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3.1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1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.1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기능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     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3.1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1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.2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ab/>
        <w:t>사용 변수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3.1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2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 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모듈 이름 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: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</w:t>
      </w:r>
      <w:proofErr w:type="spellStart"/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print_help</w:t>
      </w:r>
      <w:proofErr w:type="spellEnd"/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()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  <w:t xml:space="preserve">     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3.1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2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.1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기능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     3.1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2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.2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ab/>
        <w:t>사용 변수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3.1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3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 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모듈 이름 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: </w:t>
      </w:r>
      <w:proofErr w:type="spellStart"/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print_dir</w:t>
      </w:r>
      <w:proofErr w:type="spellEnd"/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()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  <w:t xml:space="preserve">     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3.1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3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.1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기능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     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3.1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3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.2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ab/>
        <w:t>사용 변수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3.1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4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 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모듈 이름 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: </w:t>
      </w:r>
      <w:proofErr w:type="spellStart"/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print_history</w:t>
      </w:r>
      <w:proofErr w:type="spellEnd"/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()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  <w:t xml:space="preserve">     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3.1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4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.1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기능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    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 3.1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4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.2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ab/>
        <w:t>사용 변수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3.1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5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 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모듈 이름 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: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</w:t>
      </w:r>
      <w:proofErr w:type="spellStart"/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print_opcodelist</w:t>
      </w:r>
      <w:proofErr w:type="spellEnd"/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()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lastRenderedPageBreak/>
        <w:t xml:space="preserve">     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3.1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5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.1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기능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     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3.1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5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.2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ab/>
        <w:t>사용 변수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3.1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6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 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모듈 이름 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: </w:t>
      </w:r>
      <w:proofErr w:type="spellStart"/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print_memory</w:t>
      </w:r>
      <w:proofErr w:type="spellEnd"/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()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  <w:t xml:space="preserve">     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3.1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6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.1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기능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     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3.1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6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.2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ab/>
        <w:t>사용 변수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3.1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7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 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모듈 이름 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: </w:t>
      </w:r>
      <w:proofErr w:type="spellStart"/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command_dump</w:t>
      </w:r>
      <w:proofErr w:type="spellEnd"/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()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  <w:t xml:space="preserve">     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3.1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7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.1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기능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     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3.1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7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.2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ab/>
        <w:t>사용 변수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3.1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8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 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모듈 이름 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: </w:t>
      </w:r>
      <w:proofErr w:type="spellStart"/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command_edit</w:t>
      </w:r>
      <w:proofErr w:type="spellEnd"/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()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  <w:t xml:space="preserve">    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3.1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8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.1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기능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    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 3.1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8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.2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ab/>
        <w:t>사용 변수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3.1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9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 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모듈 이름 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: </w:t>
      </w:r>
      <w:proofErr w:type="spellStart"/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command_fill</w:t>
      </w:r>
      <w:proofErr w:type="spellEnd"/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()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  <w:t xml:space="preserve">     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3.1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9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.1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기능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     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3.1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9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.2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ab/>
        <w:t>사용 변수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3.20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 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모듈 이름 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: </w:t>
      </w:r>
      <w:proofErr w:type="spellStart"/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command_reset</w:t>
      </w:r>
      <w:proofErr w:type="spellEnd"/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()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  <w:t xml:space="preserve">    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 3.20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.1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기능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    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 3.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2</w:t>
      </w:r>
      <w:r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0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.2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ab/>
        <w:t>사용 변수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3.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2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1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 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모듈 이름 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: </w:t>
      </w:r>
      <w:proofErr w:type="spellStart"/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command_opcode</w:t>
      </w:r>
      <w:proofErr w:type="spellEnd"/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()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  <w:t xml:space="preserve">    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3.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2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1.1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기능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    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 3.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2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1.2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ab/>
        <w:t>사용 변수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3.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2</w:t>
      </w:r>
      <w:r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2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 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모듈 이름 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: </w:t>
      </w:r>
      <w:proofErr w:type="spellStart"/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command_opcode</w:t>
      </w:r>
      <w:proofErr w:type="spellEnd"/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()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  <w:t xml:space="preserve">     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3.22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.1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기능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  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</w:t>
      </w:r>
      <w:r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   3.22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.2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ab/>
        <w:t>사용 변수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lastRenderedPageBreak/>
        <w:t>3.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2</w:t>
      </w:r>
      <w:r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3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 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모듈 이름 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: </w:t>
      </w:r>
      <w:proofErr w:type="spellStart"/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command_check</w:t>
      </w:r>
      <w:proofErr w:type="spellEnd"/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()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  <w:t xml:space="preserve">    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 3.23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.1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기능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    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</w:t>
      </w:r>
      <w:r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 3.23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.2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ab/>
        <w:t>사용 변수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3.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24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 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모듈 이름 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: </w:t>
      </w:r>
      <w:proofErr w:type="spellStart"/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command_quit</w:t>
      </w:r>
      <w:proofErr w:type="spellEnd"/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()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  <w:t xml:space="preserve">    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3.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24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.1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기능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    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 3.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24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.2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ab/>
        <w:t>사용 변수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3.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25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 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모듈 이름 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: </w:t>
      </w:r>
      <w:proofErr w:type="spellStart"/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main_process</w:t>
      </w:r>
      <w:proofErr w:type="spellEnd"/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()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  <w:t xml:space="preserve">    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3.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25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>.1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tab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기능</w:t>
      </w:r>
      <w:r w:rsidRPr="00E056A0"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    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 xml:space="preserve">  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 3.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t>25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.2</w:t>
      </w:r>
      <w:r w:rsidRPr="00E056A0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ab/>
        <w:t>사용 변수</w:t>
      </w:r>
      <w:r>
        <w:rPr>
          <w:rFonts w:ascii="맑은 고딕" w:eastAsia="맑은 고딕" w:hAnsi="맑은 고딕"/>
          <w:b w:val="0"/>
          <w:sz w:val="26"/>
          <w:szCs w:val="26"/>
          <w:lang w:eastAsia="ko-KR"/>
        </w:rPr>
        <w:br/>
      </w:r>
    </w:p>
    <w:p w:rsidR="001228A7" w:rsidRPr="001228A7" w:rsidRDefault="001228A7" w:rsidP="001228A7">
      <w:pPr>
        <w:rPr>
          <w:lang w:eastAsia="ko-KR"/>
        </w:rPr>
      </w:pPr>
    </w:p>
    <w:p w:rsidR="001228A7" w:rsidRPr="001228A7" w:rsidRDefault="001228A7" w:rsidP="001228A7">
      <w:pPr>
        <w:rPr>
          <w:lang w:eastAsia="ko-KR"/>
        </w:rPr>
      </w:pPr>
    </w:p>
    <w:p w:rsidR="001228A7" w:rsidRPr="001228A7" w:rsidRDefault="001228A7" w:rsidP="001228A7">
      <w:pPr>
        <w:rPr>
          <w:lang w:eastAsia="ko-KR"/>
        </w:rPr>
      </w:pPr>
    </w:p>
    <w:p w:rsidR="001228A7" w:rsidRPr="001228A7" w:rsidRDefault="001228A7" w:rsidP="001228A7">
      <w:pPr>
        <w:ind w:left="720"/>
        <w:rPr>
          <w:lang w:eastAsia="ko-KR"/>
        </w:rPr>
      </w:pPr>
    </w:p>
    <w:p w:rsidR="001228A7" w:rsidRPr="001228A7" w:rsidRDefault="001228A7" w:rsidP="001228A7">
      <w:pPr>
        <w:rPr>
          <w:lang w:eastAsia="ko-KR"/>
        </w:rPr>
      </w:pPr>
    </w:p>
    <w:p w:rsidR="001228A7" w:rsidRPr="001228A7" w:rsidRDefault="001228A7" w:rsidP="001228A7">
      <w:pPr>
        <w:rPr>
          <w:lang w:eastAsia="ko-KR"/>
        </w:rPr>
      </w:pPr>
    </w:p>
    <w:p w:rsidR="001228A7" w:rsidRPr="00DA10F9" w:rsidRDefault="001228A7" w:rsidP="001228A7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1228A7" w:rsidRPr="00DA10F9" w:rsidRDefault="001228A7" w:rsidP="001228A7">
      <w:pPr>
        <w:rPr>
          <w:rFonts w:ascii="맑은 고딕" w:eastAsia="맑은 고딕" w:hAnsi="맑은 고딕"/>
          <w:sz w:val="28"/>
          <w:szCs w:val="28"/>
          <w:lang w:eastAsia="ko-KR"/>
        </w:rPr>
      </w:pPr>
    </w:p>
    <w:p w:rsidR="001228A7" w:rsidRPr="00DA10F9" w:rsidRDefault="001228A7" w:rsidP="001228A7">
      <w:pPr>
        <w:rPr>
          <w:rFonts w:ascii="맑은 고딕" w:eastAsia="맑은 고딕" w:hAnsi="맑은 고딕"/>
          <w:sz w:val="28"/>
          <w:szCs w:val="28"/>
          <w:lang w:eastAsia="ko-KR"/>
        </w:rPr>
      </w:pPr>
    </w:p>
    <w:sectPr w:rsidR="001228A7" w:rsidRPr="00DA10F9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ECA" w:rsidRDefault="00D75ECA">
      <w:r>
        <w:separator/>
      </w:r>
    </w:p>
  </w:endnote>
  <w:endnote w:type="continuationSeparator" w:id="0">
    <w:p w:rsidR="00D75ECA" w:rsidRDefault="00D75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A8D" w:rsidRDefault="004E0A8D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4E0A8D" w:rsidRDefault="004E0A8D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A8D" w:rsidRDefault="004E0A8D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9422F1">
      <w:rPr>
        <w:rStyle w:val="a9"/>
        <w:noProof/>
      </w:rPr>
      <w:t>8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4E0A8D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4E0A8D" w:rsidRDefault="004E0A8D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4E0A8D" w:rsidRPr="00CE7811" w:rsidRDefault="004E0A8D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4E0A8D" w:rsidRDefault="004E0A8D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ECA" w:rsidRDefault="00D75ECA">
      <w:r>
        <w:separator/>
      </w:r>
    </w:p>
  </w:footnote>
  <w:footnote w:type="continuationSeparator" w:id="0">
    <w:p w:rsidR="00D75ECA" w:rsidRDefault="00D75E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A8D" w:rsidRDefault="004E0A8D">
    <w:pPr>
      <w:pStyle w:val="a7"/>
      <w:jc w:val="right"/>
      <w:rPr>
        <w:lang w:eastAsia="ko-KR"/>
      </w:rPr>
    </w:pPr>
  </w:p>
  <w:p w:rsidR="004E0A8D" w:rsidRDefault="00A33574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00B7DD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4E0A8D" w:rsidRDefault="004E0A8D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A8D" w:rsidRDefault="004E0A8D">
    <w:pPr>
      <w:pStyle w:val="a7"/>
      <w:rPr>
        <w:lang w:eastAsia="ko-KR"/>
      </w:rPr>
    </w:pPr>
  </w:p>
  <w:p w:rsidR="004E0A8D" w:rsidRDefault="004E0A8D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238C7B8"/>
    <w:lvl w:ilvl="0">
      <w:start w:val="1"/>
      <w:numFmt w:val="decimal"/>
      <w:pStyle w:val="1"/>
      <w:lvlText w:val="%1."/>
      <w:legacy w:legacy="1" w:legacySpace="144" w:legacyIndent="0"/>
      <w:lvlJc w:val="left"/>
      <w:rPr>
        <w:rFonts w:ascii="맑은 고딕" w:eastAsia="맑은 고딕" w:hAnsi="맑은 고딕"/>
        <w:sz w:val="32"/>
        <w:szCs w:val="32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sz w:val="28"/>
        <w:szCs w:val="28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맑은 고딕" w:eastAsia="맑은 고딕" w:hAnsi="맑은 고딕"/>
        <w:b w:val="0"/>
        <w:bCs w:val="0"/>
        <w:i w:val="0"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CEC47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6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7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8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51D94A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4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8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1"/>
    <w:lvlOverride w:ilvl="0">
      <w:startOverride w:val="1"/>
    </w:lvlOverride>
  </w:num>
  <w:num w:numId="3">
    <w:abstractNumId w:val="18"/>
  </w:num>
  <w:num w:numId="4">
    <w:abstractNumId w:val="9"/>
  </w:num>
  <w:num w:numId="5">
    <w:abstractNumId w:val="1"/>
  </w:num>
  <w:num w:numId="6">
    <w:abstractNumId w:val="7"/>
  </w:num>
  <w:num w:numId="7">
    <w:abstractNumId w:val="15"/>
  </w:num>
  <w:num w:numId="8">
    <w:abstractNumId w:val="4"/>
  </w:num>
  <w:num w:numId="9">
    <w:abstractNumId w:val="8"/>
  </w:num>
  <w:num w:numId="10">
    <w:abstractNumId w:val="12"/>
  </w:num>
  <w:num w:numId="11">
    <w:abstractNumId w:val="0"/>
  </w:num>
  <w:num w:numId="12">
    <w:abstractNumId w:val="0"/>
  </w:num>
  <w:num w:numId="13">
    <w:abstractNumId w:val="5"/>
  </w:num>
  <w:num w:numId="14">
    <w:abstractNumId w:val="17"/>
  </w:num>
  <w:num w:numId="15">
    <w:abstractNumId w:val="6"/>
  </w:num>
  <w:num w:numId="16">
    <w:abstractNumId w:val="16"/>
  </w:num>
  <w:num w:numId="17">
    <w:abstractNumId w:val="2"/>
  </w:num>
  <w:num w:numId="18">
    <w:abstractNumId w:val="13"/>
  </w:num>
  <w:num w:numId="19">
    <w:abstractNumId w:val="14"/>
  </w:num>
  <w:num w:numId="20">
    <w:abstractNumId w:val="0"/>
  </w:num>
  <w:num w:numId="21">
    <w:abstractNumId w:val="3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EE"/>
    <w:rsid w:val="00025B66"/>
    <w:rsid w:val="000324D0"/>
    <w:rsid w:val="00056510"/>
    <w:rsid w:val="0006784D"/>
    <w:rsid w:val="00077A2E"/>
    <w:rsid w:val="00083D51"/>
    <w:rsid w:val="000B0311"/>
    <w:rsid w:val="000B551F"/>
    <w:rsid w:val="000C67AF"/>
    <w:rsid w:val="000E5441"/>
    <w:rsid w:val="001228A7"/>
    <w:rsid w:val="00150ABF"/>
    <w:rsid w:val="001601D8"/>
    <w:rsid w:val="00163672"/>
    <w:rsid w:val="00182114"/>
    <w:rsid w:val="001A0B97"/>
    <w:rsid w:val="001B3FD9"/>
    <w:rsid w:val="001B413C"/>
    <w:rsid w:val="001B7233"/>
    <w:rsid w:val="002155AD"/>
    <w:rsid w:val="00236548"/>
    <w:rsid w:val="00246BC2"/>
    <w:rsid w:val="00252EB6"/>
    <w:rsid w:val="00253111"/>
    <w:rsid w:val="00263349"/>
    <w:rsid w:val="00264910"/>
    <w:rsid w:val="00277C89"/>
    <w:rsid w:val="00283FAB"/>
    <w:rsid w:val="00290642"/>
    <w:rsid w:val="002B42A9"/>
    <w:rsid w:val="002B6CCC"/>
    <w:rsid w:val="002D03F5"/>
    <w:rsid w:val="002D1245"/>
    <w:rsid w:val="002D4DC6"/>
    <w:rsid w:val="002E6BED"/>
    <w:rsid w:val="00305FDE"/>
    <w:rsid w:val="00334981"/>
    <w:rsid w:val="00340730"/>
    <w:rsid w:val="003526C9"/>
    <w:rsid w:val="0036541D"/>
    <w:rsid w:val="003726BC"/>
    <w:rsid w:val="003842A2"/>
    <w:rsid w:val="00392ECB"/>
    <w:rsid w:val="003B47A8"/>
    <w:rsid w:val="003C0BF8"/>
    <w:rsid w:val="003F305A"/>
    <w:rsid w:val="00400A81"/>
    <w:rsid w:val="004115D5"/>
    <w:rsid w:val="00433AA0"/>
    <w:rsid w:val="0048552F"/>
    <w:rsid w:val="00496DCB"/>
    <w:rsid w:val="004B2034"/>
    <w:rsid w:val="004B6A4C"/>
    <w:rsid w:val="004B6C88"/>
    <w:rsid w:val="004C794D"/>
    <w:rsid w:val="004E0A8D"/>
    <w:rsid w:val="004F4208"/>
    <w:rsid w:val="00503377"/>
    <w:rsid w:val="00507E7E"/>
    <w:rsid w:val="005160F2"/>
    <w:rsid w:val="00525BB2"/>
    <w:rsid w:val="00530B24"/>
    <w:rsid w:val="00542201"/>
    <w:rsid w:val="0056352C"/>
    <w:rsid w:val="00564BC4"/>
    <w:rsid w:val="00581A76"/>
    <w:rsid w:val="00586326"/>
    <w:rsid w:val="00593B35"/>
    <w:rsid w:val="005A1AEE"/>
    <w:rsid w:val="005D01F6"/>
    <w:rsid w:val="006070F7"/>
    <w:rsid w:val="0063507C"/>
    <w:rsid w:val="006623F8"/>
    <w:rsid w:val="006B0094"/>
    <w:rsid w:val="006F1095"/>
    <w:rsid w:val="006F12D5"/>
    <w:rsid w:val="006F2618"/>
    <w:rsid w:val="0070231E"/>
    <w:rsid w:val="00720BC0"/>
    <w:rsid w:val="00721E65"/>
    <w:rsid w:val="00726A6E"/>
    <w:rsid w:val="00733950"/>
    <w:rsid w:val="00777331"/>
    <w:rsid w:val="00797E2D"/>
    <w:rsid w:val="007F0CA7"/>
    <w:rsid w:val="007F59D0"/>
    <w:rsid w:val="00805A41"/>
    <w:rsid w:val="00820AB0"/>
    <w:rsid w:val="00824BD2"/>
    <w:rsid w:val="008B197D"/>
    <w:rsid w:val="008E4D04"/>
    <w:rsid w:val="0091386F"/>
    <w:rsid w:val="00926EDC"/>
    <w:rsid w:val="009422F1"/>
    <w:rsid w:val="00942D6F"/>
    <w:rsid w:val="00965691"/>
    <w:rsid w:val="00973CF3"/>
    <w:rsid w:val="009822C9"/>
    <w:rsid w:val="009C134E"/>
    <w:rsid w:val="009C70C8"/>
    <w:rsid w:val="00A33574"/>
    <w:rsid w:val="00A362D7"/>
    <w:rsid w:val="00A42235"/>
    <w:rsid w:val="00A42703"/>
    <w:rsid w:val="00AC026B"/>
    <w:rsid w:val="00AC4D79"/>
    <w:rsid w:val="00AF24CC"/>
    <w:rsid w:val="00B028C1"/>
    <w:rsid w:val="00B10B18"/>
    <w:rsid w:val="00B404A5"/>
    <w:rsid w:val="00B4235D"/>
    <w:rsid w:val="00B75C71"/>
    <w:rsid w:val="00B86235"/>
    <w:rsid w:val="00BB1898"/>
    <w:rsid w:val="00BB3710"/>
    <w:rsid w:val="00BB4E04"/>
    <w:rsid w:val="00C429A4"/>
    <w:rsid w:val="00C47BEE"/>
    <w:rsid w:val="00C9094E"/>
    <w:rsid w:val="00C92F05"/>
    <w:rsid w:val="00CA0D86"/>
    <w:rsid w:val="00CA247B"/>
    <w:rsid w:val="00CB6B9C"/>
    <w:rsid w:val="00CC6175"/>
    <w:rsid w:val="00CE7811"/>
    <w:rsid w:val="00CF0711"/>
    <w:rsid w:val="00D41D04"/>
    <w:rsid w:val="00D6201D"/>
    <w:rsid w:val="00D6407C"/>
    <w:rsid w:val="00D75ECA"/>
    <w:rsid w:val="00D945C6"/>
    <w:rsid w:val="00DA10F9"/>
    <w:rsid w:val="00DB00F4"/>
    <w:rsid w:val="00DD7B9C"/>
    <w:rsid w:val="00E01913"/>
    <w:rsid w:val="00E056A0"/>
    <w:rsid w:val="00E10AC7"/>
    <w:rsid w:val="00E21195"/>
    <w:rsid w:val="00E51306"/>
    <w:rsid w:val="00E811B4"/>
    <w:rsid w:val="00E96ED9"/>
    <w:rsid w:val="00EC1998"/>
    <w:rsid w:val="00EC1AE0"/>
    <w:rsid w:val="00EC7847"/>
    <w:rsid w:val="00EF2E51"/>
    <w:rsid w:val="00EF31E0"/>
    <w:rsid w:val="00F7599E"/>
    <w:rsid w:val="00F821A5"/>
    <w:rsid w:val="00F95E11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1538D3-09A7-4118-87B1-FD8C856CE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B0094"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link w:val="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customStyle="1" w:styleId="af7">
    <w:name w:val="바탕글"/>
    <w:basedOn w:val="a0"/>
    <w:rsid w:val="004E0A8D"/>
    <w:pPr>
      <w:wordWrap w:val="0"/>
      <w:autoSpaceDE w:val="0"/>
      <w:autoSpaceDN w:val="0"/>
      <w:spacing w:line="384" w:lineRule="auto"/>
      <w:jc w:val="both"/>
      <w:textAlignment w:val="baseline"/>
    </w:pPr>
    <w:rPr>
      <w:rFonts w:ascii="한컴바탕" w:eastAsia="굴림" w:hAnsi="굴림" w:cs="굴림"/>
      <w:color w:val="000000"/>
      <w:lang w:eastAsia="ko-KR"/>
    </w:rPr>
  </w:style>
  <w:style w:type="character" w:customStyle="1" w:styleId="1Char">
    <w:name w:val="제목 1 Char"/>
    <w:aliases w:val="l1 Char,level 1 heading Char"/>
    <w:link w:val="1"/>
    <w:rsid w:val="004E0A8D"/>
    <w:rPr>
      <w:rFonts w:ascii="Arial" w:hAnsi="Arial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7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CE15A-3210-4FC9-AFB1-E0F5BF26D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</Template>
  <TotalTime>0</TotalTime>
  <Pages>10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유용혁</dc:creator>
  <cp:keywords>시스템명</cp:keywords>
  <cp:lastModifiedBy>Windows 사용자</cp:lastModifiedBy>
  <cp:revision>3</cp:revision>
  <cp:lastPrinted>2006-03-03T07:52:00Z</cp:lastPrinted>
  <dcterms:created xsi:type="dcterms:W3CDTF">2017-03-17T17:22:00Z</dcterms:created>
  <dcterms:modified xsi:type="dcterms:W3CDTF">2017-03-17T17:22:00Z</dcterms:modified>
</cp:coreProperties>
</file>